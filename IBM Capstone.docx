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84DD5" w14:textId="77777777" w:rsidR="00B454B7" w:rsidRDefault="00B454B7" w:rsidP="001D5854">
      <w:pPr>
        <w:pStyle w:val="BodyText"/>
      </w:pPr>
    </w:p>
    <w:p w14:paraId="4E7EB2D4" w14:textId="77777777" w:rsidR="00B454B7" w:rsidRDefault="00B454B7" w:rsidP="001D5854">
      <w:pPr>
        <w:pStyle w:val="BodyText"/>
      </w:pPr>
    </w:p>
    <w:p w14:paraId="6D9F4FAC" w14:textId="77777777" w:rsidR="00B454B7" w:rsidRDefault="00B454B7" w:rsidP="001D5854">
      <w:pPr>
        <w:pStyle w:val="BodyText"/>
      </w:pPr>
    </w:p>
    <w:p w14:paraId="13C05F77" w14:textId="77777777" w:rsidR="00B454B7" w:rsidRDefault="00B454B7" w:rsidP="001D5854">
      <w:pPr>
        <w:pStyle w:val="BodyText"/>
      </w:pPr>
    </w:p>
    <w:p w14:paraId="561B13F3" w14:textId="77777777" w:rsidR="00B454B7" w:rsidRDefault="00B454B7" w:rsidP="001D5854">
      <w:pPr>
        <w:pStyle w:val="BodyText"/>
      </w:pPr>
    </w:p>
    <w:p w14:paraId="7A0D9573" w14:textId="44A91FEB" w:rsidR="00993C43" w:rsidRDefault="000171AE" w:rsidP="0063426F">
      <w:pPr>
        <w:pStyle w:val="Heading1"/>
        <w:rPr>
          <w:b/>
          <w:bCs/>
        </w:rPr>
      </w:pPr>
      <w:bookmarkStart w:id="0" w:name="bkAuthorAffil"/>
      <w:bookmarkEnd w:id="0"/>
      <w:r>
        <w:rPr>
          <w:b/>
          <w:bCs/>
        </w:rPr>
        <w:t>Segmenting Annapolis, Maryland Neighborhoods</w:t>
      </w:r>
    </w:p>
    <w:p w14:paraId="42F5D4E4" w14:textId="77777777" w:rsidR="0063426F" w:rsidRPr="0063426F" w:rsidRDefault="0063426F" w:rsidP="0063426F">
      <w:pPr>
        <w:pStyle w:val="BodyText"/>
      </w:pPr>
    </w:p>
    <w:p w14:paraId="4B95A308" w14:textId="72F69DB8" w:rsidR="00570145" w:rsidRPr="00570145" w:rsidRDefault="00570145" w:rsidP="00B77A9F">
      <w:pPr>
        <w:pStyle w:val="Heading1"/>
      </w:pPr>
      <w:r w:rsidRPr="00570145">
        <w:t>Garret B. Grimes</w:t>
      </w:r>
    </w:p>
    <w:p w14:paraId="06710B35" w14:textId="30C8E288" w:rsidR="00570145" w:rsidRDefault="000171AE" w:rsidP="00B77A9F">
      <w:pPr>
        <w:pStyle w:val="Heading1"/>
      </w:pPr>
      <w:r>
        <w:t>IBM Data Science Capstone</w:t>
      </w:r>
    </w:p>
    <w:p w14:paraId="23BBA83E" w14:textId="7306C83F" w:rsidR="00993C43" w:rsidRPr="00993C43" w:rsidRDefault="000171AE" w:rsidP="00B77A9F">
      <w:pPr>
        <w:pStyle w:val="BodyText"/>
        <w:jc w:val="center"/>
      </w:pPr>
      <w:r>
        <w:t>April 20</w:t>
      </w:r>
      <w:r w:rsidR="00993C43">
        <w:t>, 202</w:t>
      </w:r>
      <w:r w:rsidR="009E1620">
        <w:t>1</w:t>
      </w:r>
    </w:p>
    <w:p w14:paraId="0F618A5F" w14:textId="77777777" w:rsidR="005804D4" w:rsidRDefault="005804D4" w:rsidP="005804D4">
      <w:pPr>
        <w:pStyle w:val="Heading1"/>
        <w:jc w:val="left"/>
      </w:pPr>
    </w:p>
    <w:p w14:paraId="7F4ECFB1" w14:textId="77777777" w:rsidR="005804D4" w:rsidRDefault="005804D4" w:rsidP="005804D4">
      <w:pPr>
        <w:pStyle w:val="Heading1"/>
        <w:jc w:val="left"/>
      </w:pPr>
    </w:p>
    <w:p w14:paraId="6A7B0289" w14:textId="77777777" w:rsidR="005804D4" w:rsidRDefault="005804D4" w:rsidP="005804D4">
      <w:pPr>
        <w:pStyle w:val="Heading1"/>
        <w:jc w:val="left"/>
      </w:pPr>
    </w:p>
    <w:p w14:paraId="59BADC27" w14:textId="77777777" w:rsidR="005804D4" w:rsidRDefault="005804D4" w:rsidP="005804D4">
      <w:pPr>
        <w:pStyle w:val="Heading1"/>
        <w:jc w:val="left"/>
      </w:pPr>
    </w:p>
    <w:p w14:paraId="46604221" w14:textId="77777777" w:rsidR="005804D4" w:rsidRDefault="005804D4" w:rsidP="005804D4">
      <w:pPr>
        <w:pStyle w:val="Heading1"/>
        <w:jc w:val="left"/>
      </w:pPr>
    </w:p>
    <w:p w14:paraId="2255C73F" w14:textId="77777777" w:rsidR="005804D4" w:rsidRDefault="005804D4" w:rsidP="005804D4">
      <w:pPr>
        <w:pStyle w:val="Heading1"/>
        <w:jc w:val="left"/>
      </w:pPr>
    </w:p>
    <w:p w14:paraId="7EED0701" w14:textId="77777777" w:rsidR="005804D4" w:rsidRDefault="005804D4" w:rsidP="005804D4">
      <w:pPr>
        <w:pStyle w:val="Heading1"/>
        <w:jc w:val="left"/>
      </w:pPr>
    </w:p>
    <w:p w14:paraId="40C4A594" w14:textId="5394CC39" w:rsidR="005804D4" w:rsidRDefault="005804D4" w:rsidP="005804D4">
      <w:pPr>
        <w:pStyle w:val="Heading1"/>
        <w:jc w:val="left"/>
      </w:pPr>
    </w:p>
    <w:p w14:paraId="0E6B87D1" w14:textId="663D1C62" w:rsidR="00DE01FE" w:rsidRDefault="00DE01FE" w:rsidP="00DE01FE">
      <w:pPr>
        <w:pStyle w:val="BodyText"/>
      </w:pPr>
    </w:p>
    <w:p w14:paraId="5176D369" w14:textId="56994DFE" w:rsidR="000171AE" w:rsidRDefault="000171AE" w:rsidP="00DE01FE">
      <w:pPr>
        <w:pStyle w:val="BodyText"/>
      </w:pPr>
    </w:p>
    <w:p w14:paraId="5251E3DC" w14:textId="2A9F5FEA" w:rsidR="000171AE" w:rsidRDefault="000171AE" w:rsidP="00DE01FE">
      <w:pPr>
        <w:pStyle w:val="BodyText"/>
      </w:pPr>
    </w:p>
    <w:p w14:paraId="33F7CE11" w14:textId="77777777" w:rsidR="000171AE" w:rsidRPr="00DE01FE" w:rsidRDefault="000171AE" w:rsidP="00DE01FE">
      <w:pPr>
        <w:pStyle w:val="BodyText"/>
      </w:pPr>
    </w:p>
    <w:p w14:paraId="79C938A8" w14:textId="77777777" w:rsidR="003237E3" w:rsidRPr="003237E3" w:rsidRDefault="003237E3" w:rsidP="00623D7A">
      <w:pPr>
        <w:pStyle w:val="BodyText"/>
        <w:ind w:firstLine="0"/>
      </w:pPr>
    </w:p>
    <w:p w14:paraId="552F39B1" w14:textId="0108EFB9" w:rsidR="00F1393E" w:rsidRPr="00F1393E" w:rsidRDefault="000171AE" w:rsidP="00F1393E">
      <w:pPr>
        <w:pStyle w:val="BodyText"/>
        <w:jc w:val="center"/>
        <w:rPr>
          <w:b/>
          <w:bCs/>
        </w:rPr>
      </w:pPr>
      <w:r>
        <w:rPr>
          <w:b/>
          <w:bCs/>
        </w:rPr>
        <w:lastRenderedPageBreak/>
        <w:t>Introduction to Business Problem</w:t>
      </w:r>
    </w:p>
    <w:p w14:paraId="43892B3E" w14:textId="4EE13EC8" w:rsidR="0034205F" w:rsidRDefault="00256450" w:rsidP="00256450">
      <w:pPr>
        <w:pStyle w:val="BodyText"/>
      </w:pPr>
      <w:r>
        <w:t xml:space="preserve">The purpose of this assignment is </w:t>
      </w:r>
      <w:r w:rsidR="000171AE">
        <w:t>to devise a problem statement and then discuss what data will need to be retrieved as well as the methodology for cleaning that data and visualizing it in a way that can answer the problem statement. The problem statement we will be discussing is where to open a new bar establishment in the Annapolis, Maryland area. We already know that there is a saturation of bars in the downtown Annapolis area. The individual that is wanting to open a bar knows this and had already tried to explore that option, however the real estate prices in that area is very high so they are looking for other options within the Annapolis area. They do plan to open a chain of bars later, however, since this individual is “all in” on making this happen and doesn’t have a plethora of capital, they have to be very careful in the selection of the area that they choose to open their first bar.</w:t>
      </w:r>
    </w:p>
    <w:p w14:paraId="32326FCD" w14:textId="757F3E5B" w:rsidR="000171AE" w:rsidRDefault="000171AE" w:rsidP="000171AE">
      <w:pPr>
        <w:pStyle w:val="BodyText"/>
        <w:jc w:val="center"/>
        <w:rPr>
          <w:b/>
          <w:bCs/>
        </w:rPr>
      </w:pPr>
      <w:r>
        <w:rPr>
          <w:b/>
          <w:bCs/>
        </w:rPr>
        <w:t>Methodology</w:t>
      </w:r>
    </w:p>
    <w:p w14:paraId="2D881C26" w14:textId="37CD89A8" w:rsidR="000171AE" w:rsidRDefault="000171AE" w:rsidP="000171AE">
      <w:pPr>
        <w:pStyle w:val="BodyText"/>
      </w:pPr>
      <w:r w:rsidRPr="000171AE">
        <w:t xml:space="preserve">The first thing we will need to retrieve is all of the neighborhoods (or towns) in the Annapolis, Maryland area. For this, we will use Wikipedia and we will use beautiful soup to help us scrape the html data from the webpage. After that, we will retrieve the geographical coordinates utilizing the Geocoder package.  Next, we will utilize the </w:t>
      </w:r>
      <w:proofErr w:type="spellStart"/>
      <w:r w:rsidRPr="000171AE">
        <w:t>FourSquare</w:t>
      </w:r>
      <w:proofErr w:type="spellEnd"/>
      <w:r w:rsidRPr="000171AE">
        <w:t xml:space="preserve"> API to get the top venues. We will then set up the One Hot encoding in order to analyze each neighborhood and the venues. After that we will need to write a loop to look at the frequency of the categories. Finally, we will utilize k-means clustering in order to cluster the data to the nearest centroid in order to see what neighborhoods have the highest saturation of bars.</w:t>
      </w:r>
    </w:p>
    <w:p w14:paraId="18804FD2" w14:textId="77777777" w:rsidR="000171AE" w:rsidRDefault="000171AE" w:rsidP="000171AE">
      <w:pPr>
        <w:pStyle w:val="BodyText"/>
        <w:jc w:val="center"/>
        <w:rPr>
          <w:b/>
          <w:bCs/>
        </w:rPr>
      </w:pPr>
    </w:p>
    <w:p w14:paraId="70A31722" w14:textId="77777777" w:rsidR="000171AE" w:rsidRDefault="000171AE" w:rsidP="000171AE">
      <w:pPr>
        <w:pStyle w:val="BodyText"/>
        <w:jc w:val="center"/>
        <w:rPr>
          <w:b/>
          <w:bCs/>
        </w:rPr>
      </w:pPr>
    </w:p>
    <w:p w14:paraId="1CB8151A" w14:textId="77777777" w:rsidR="000171AE" w:rsidRDefault="000171AE" w:rsidP="000171AE">
      <w:pPr>
        <w:pStyle w:val="BodyText"/>
        <w:jc w:val="center"/>
        <w:rPr>
          <w:b/>
          <w:bCs/>
        </w:rPr>
      </w:pPr>
    </w:p>
    <w:p w14:paraId="11DEDB94" w14:textId="3BBB54FC" w:rsidR="000171AE" w:rsidRDefault="000171AE" w:rsidP="000171AE">
      <w:pPr>
        <w:pStyle w:val="BodyText"/>
        <w:jc w:val="center"/>
        <w:rPr>
          <w:b/>
          <w:bCs/>
        </w:rPr>
      </w:pPr>
      <w:r w:rsidRPr="000171AE">
        <w:rPr>
          <w:b/>
          <w:bCs/>
        </w:rPr>
        <w:lastRenderedPageBreak/>
        <w:t>Results</w:t>
      </w:r>
    </w:p>
    <w:p w14:paraId="48F9B4D3" w14:textId="7812A194" w:rsidR="000171AE" w:rsidRDefault="000171AE" w:rsidP="000171AE">
      <w:pPr>
        <w:pStyle w:val="BodyText"/>
      </w:pPr>
      <w:r w:rsidRPr="000171AE">
        <w:t xml:space="preserve">The results that we found is that the Cluster labels of 1 have the highest concentration of bars which is the areas closest to the downtown areas of </w:t>
      </w:r>
      <w:r w:rsidRPr="000171AE">
        <w:t>Annapolis. Clusters</w:t>
      </w:r>
      <w:r w:rsidRPr="000171AE">
        <w:t xml:space="preserve"> 0, 2, 3, 4 did not have any bars in the 10 most common venues.</w:t>
      </w:r>
    </w:p>
    <w:p w14:paraId="7DCDB022" w14:textId="23BBB5C7" w:rsidR="000171AE" w:rsidRPr="000171AE" w:rsidRDefault="000171AE" w:rsidP="000171AE">
      <w:pPr>
        <w:pStyle w:val="BodyText"/>
        <w:jc w:val="center"/>
        <w:rPr>
          <w:b/>
          <w:bCs/>
        </w:rPr>
      </w:pPr>
      <w:r w:rsidRPr="000171AE">
        <w:rPr>
          <w:b/>
          <w:bCs/>
        </w:rPr>
        <w:t>Discussion</w:t>
      </w:r>
    </w:p>
    <w:p w14:paraId="21888C99" w14:textId="1086DECE" w:rsidR="000171AE" w:rsidRDefault="000171AE" w:rsidP="000171AE">
      <w:pPr>
        <w:pStyle w:val="BodyText"/>
        <w:ind w:firstLine="0"/>
      </w:pPr>
      <w:r w:rsidRPr="000171AE">
        <w:t>As noted in the results, the vast majority of the bars are closest to the downtown area of Annapolis which was Cluster label 1.</w:t>
      </w:r>
      <w:r>
        <w:t xml:space="preserve"> </w:t>
      </w:r>
      <w:r w:rsidRPr="000171AE">
        <w:t>Clusters 2 and 0 both have Gastropubs which are pubs that sell high quality food which could be good for the first bar location.</w:t>
      </w:r>
      <w:r>
        <w:t xml:space="preserve"> </w:t>
      </w:r>
      <w:r w:rsidRPr="000171AE">
        <w:t>Cluster 4 has nothing alcohol related in the top 10 venues which could point to a discussion of whether or not a bar would survive in this area.</w:t>
      </w:r>
    </w:p>
    <w:p w14:paraId="211E4487" w14:textId="70A73FDD" w:rsidR="00893ED4" w:rsidRDefault="00893ED4" w:rsidP="000171AE">
      <w:pPr>
        <w:pStyle w:val="BodyText"/>
        <w:ind w:firstLine="0"/>
      </w:pPr>
      <w:r>
        <w:rPr>
          <w:noProof/>
        </w:rPr>
        <w:drawing>
          <wp:inline distT="0" distB="0" distL="0" distR="0" wp14:anchorId="5B49E636" wp14:editId="2B12E6A3">
            <wp:extent cx="5943600" cy="3579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14:paraId="170C44F4" w14:textId="75E68CFB" w:rsidR="000171AE" w:rsidRPr="000171AE" w:rsidRDefault="000171AE" w:rsidP="000171AE">
      <w:pPr>
        <w:pStyle w:val="BodyText"/>
        <w:ind w:firstLine="0"/>
        <w:jc w:val="center"/>
        <w:rPr>
          <w:b/>
          <w:bCs/>
        </w:rPr>
      </w:pPr>
      <w:r w:rsidRPr="000171AE">
        <w:rPr>
          <w:b/>
          <w:bCs/>
        </w:rPr>
        <w:t>Conclusion</w:t>
      </w:r>
    </w:p>
    <w:p w14:paraId="6018C823" w14:textId="17451A8E" w:rsidR="000171AE" w:rsidRDefault="000171AE" w:rsidP="00893ED4">
      <w:pPr>
        <w:pStyle w:val="BodyText"/>
        <w:ind w:firstLine="720"/>
      </w:pPr>
      <w:r w:rsidRPr="000171AE">
        <w:t>We recommend that the individual open a bar in Parole, Maryland. The reason behind this recommendation is that they have liquor stores as the 3</w:t>
      </w:r>
      <w:r w:rsidRPr="000171AE">
        <w:rPr>
          <w:vertAlign w:val="superscript"/>
        </w:rPr>
        <w:t>rd</w:t>
      </w:r>
      <w:r w:rsidRPr="000171AE">
        <w:t xml:space="preserve"> most common venue and </w:t>
      </w:r>
      <w:r w:rsidRPr="000171AE">
        <w:lastRenderedPageBreak/>
        <w:t>gastropubs as the 7</w:t>
      </w:r>
      <w:r w:rsidRPr="000171AE">
        <w:rPr>
          <w:vertAlign w:val="superscript"/>
        </w:rPr>
        <w:t>th</w:t>
      </w:r>
      <w:r w:rsidRPr="000171AE">
        <w:t xml:space="preserve"> most common venue. This proves that the market is there and that individuals living in this area would likely patron a new bar establishment since there are not many there. </w:t>
      </w:r>
    </w:p>
    <w:p w14:paraId="51186F75" w14:textId="0B93EC67" w:rsidR="000171AE" w:rsidRPr="000171AE" w:rsidRDefault="000171AE" w:rsidP="00893ED4">
      <w:pPr>
        <w:pStyle w:val="BodyText"/>
        <w:ind w:firstLine="720"/>
      </w:pPr>
    </w:p>
    <w:p w14:paraId="52A0496D" w14:textId="4C43C1D9" w:rsidR="000171AE" w:rsidRDefault="00893ED4" w:rsidP="00256450">
      <w:pPr>
        <w:pStyle w:val="BodyText"/>
      </w:pPr>
      <w:r>
        <w:rPr>
          <w:noProof/>
        </w:rPr>
        <w:drawing>
          <wp:inline distT="0" distB="0" distL="0" distR="0" wp14:anchorId="5E7090F3" wp14:editId="41DA66EA">
            <wp:extent cx="5943600" cy="82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821690"/>
                    </a:xfrm>
                    <a:prstGeom prst="rect">
                      <a:avLst/>
                    </a:prstGeom>
                  </pic:spPr>
                </pic:pic>
              </a:graphicData>
            </a:graphic>
          </wp:inline>
        </w:drawing>
      </w:r>
    </w:p>
    <w:p w14:paraId="79EB1644" w14:textId="4AC222EB" w:rsidR="000171AE" w:rsidRDefault="000171AE" w:rsidP="00256450">
      <w:pPr>
        <w:pStyle w:val="BodyText"/>
      </w:pPr>
    </w:p>
    <w:p w14:paraId="14C260B9" w14:textId="00055A66" w:rsidR="000171AE" w:rsidRDefault="000171AE" w:rsidP="00256450">
      <w:pPr>
        <w:pStyle w:val="BodyText"/>
      </w:pPr>
    </w:p>
    <w:p w14:paraId="6869AF94" w14:textId="3981A745" w:rsidR="000171AE" w:rsidRDefault="000171AE" w:rsidP="00256450">
      <w:pPr>
        <w:pStyle w:val="BodyText"/>
      </w:pPr>
    </w:p>
    <w:p w14:paraId="3DFAD5FD" w14:textId="5AF00F2B" w:rsidR="000171AE" w:rsidRDefault="000171AE" w:rsidP="00256450">
      <w:pPr>
        <w:pStyle w:val="BodyText"/>
      </w:pPr>
    </w:p>
    <w:p w14:paraId="4682D0AB" w14:textId="238C071D" w:rsidR="000171AE" w:rsidRDefault="000171AE" w:rsidP="00256450">
      <w:pPr>
        <w:pStyle w:val="BodyText"/>
      </w:pPr>
    </w:p>
    <w:p w14:paraId="4DF9B8F4" w14:textId="0039452E" w:rsidR="000171AE" w:rsidRDefault="000171AE" w:rsidP="00256450">
      <w:pPr>
        <w:pStyle w:val="BodyText"/>
      </w:pPr>
    </w:p>
    <w:p w14:paraId="301FB5B3" w14:textId="4B8A7283" w:rsidR="000171AE" w:rsidRDefault="000171AE" w:rsidP="00256450">
      <w:pPr>
        <w:pStyle w:val="BodyText"/>
      </w:pPr>
    </w:p>
    <w:p w14:paraId="1957F5B1" w14:textId="5E794291" w:rsidR="000171AE" w:rsidRDefault="000171AE" w:rsidP="00256450">
      <w:pPr>
        <w:pStyle w:val="BodyText"/>
      </w:pPr>
    </w:p>
    <w:p w14:paraId="6CFBA883" w14:textId="0D7CA2C1" w:rsidR="000171AE" w:rsidRDefault="000171AE" w:rsidP="00256450">
      <w:pPr>
        <w:pStyle w:val="BodyText"/>
      </w:pPr>
    </w:p>
    <w:p w14:paraId="017C6EA7" w14:textId="1DADBA69" w:rsidR="000171AE" w:rsidRDefault="000171AE" w:rsidP="00256450">
      <w:pPr>
        <w:pStyle w:val="BodyText"/>
      </w:pPr>
    </w:p>
    <w:p w14:paraId="2CD51B66" w14:textId="77777777" w:rsidR="000171AE" w:rsidRPr="00256450" w:rsidRDefault="000171AE" w:rsidP="00256450">
      <w:pPr>
        <w:pStyle w:val="BodyText"/>
      </w:pPr>
    </w:p>
    <w:p w14:paraId="1E201F3E" w14:textId="5A86E4B1" w:rsidR="0034205F" w:rsidRDefault="00226F08" w:rsidP="00EF171E">
      <w:pPr>
        <w:pStyle w:val="BodyText"/>
        <w:jc w:val="center"/>
        <w:rPr>
          <w:b/>
          <w:bCs/>
        </w:rPr>
      </w:pPr>
      <w:r>
        <w:rPr>
          <w:b/>
          <w:bCs/>
        </w:rPr>
        <w:t>Outline of Portfolio</w:t>
      </w:r>
    </w:p>
    <w:p w14:paraId="4533761E" w14:textId="43D45D47" w:rsidR="00226F08" w:rsidRDefault="00993842" w:rsidP="00CA029C">
      <w:pPr>
        <w:pStyle w:val="BodyText"/>
      </w:pPr>
      <w:r>
        <w:t xml:space="preserve">As for the outline of my e-Portfolio, I believe I will start it with my personal branding statement. After that, I will likely go into a more in-depth summary of who I am and include some pictures of some of my past experiences in order to better portray my personal branding statement and get a glimpse of what I enjoy. In the next section I will include some of the goals that I have attained as well as some of my future goals. I will also include the learning objectives </w:t>
      </w:r>
      <w:r>
        <w:lastRenderedPageBreak/>
        <w:t xml:space="preserve">that I have mastered here at American Military University and provide proof of the mastery in the form of the artifacts that I have previously talked about in previous assignments in this course. I will also include some graphics in this section in order to further attract the reader in order to make the section more impactful. I think I will also include the courses that I have taken that I believe are the most relevant to my career goals so potential employers can see specifically what learning I have attained over my time at the university. </w:t>
      </w:r>
      <w:r w:rsidR="00CA029C">
        <w:t>In the next section, I will highlight my time in the Air Force and provide some links to projects I have been a part of so employers can see some of the programs that I have created. I will also provide a list of jobs I have held in the Air Force as well as the scope of responsibility I have so they will be able to see that I have been leading teams for the past 15 years. I think it might be beneficial to also list some awards that I have earned while being in the military to show that I have been a strong performer and am very results oriented.</w:t>
      </w:r>
      <w:r w:rsidR="004E772E">
        <w:t xml:space="preserve"> I will describe the outline in bullet format below:</w:t>
      </w:r>
    </w:p>
    <w:p w14:paraId="74FEC1FD" w14:textId="4B71873D" w:rsidR="004E772E" w:rsidRDefault="004E772E" w:rsidP="004E772E">
      <w:pPr>
        <w:pStyle w:val="BodyText"/>
        <w:numPr>
          <w:ilvl w:val="0"/>
          <w:numId w:val="13"/>
        </w:numPr>
      </w:pPr>
      <w:r>
        <w:t>Welcome</w:t>
      </w:r>
    </w:p>
    <w:p w14:paraId="5D5E0567" w14:textId="668D516F" w:rsidR="004E772E" w:rsidRDefault="004E772E" w:rsidP="004E772E">
      <w:pPr>
        <w:pStyle w:val="BodyText"/>
        <w:numPr>
          <w:ilvl w:val="1"/>
          <w:numId w:val="13"/>
        </w:numPr>
      </w:pPr>
      <w:r>
        <w:t>Personal Branding Statement</w:t>
      </w:r>
    </w:p>
    <w:p w14:paraId="567A100D" w14:textId="4B4079D4" w:rsidR="004E772E" w:rsidRDefault="004E772E" w:rsidP="004E772E">
      <w:pPr>
        <w:pStyle w:val="BodyText"/>
        <w:numPr>
          <w:ilvl w:val="1"/>
          <w:numId w:val="13"/>
        </w:numPr>
      </w:pPr>
      <w:r>
        <w:t>About Me (will include some pictures)</w:t>
      </w:r>
    </w:p>
    <w:p w14:paraId="038E8F5D" w14:textId="58CB5F5D" w:rsidR="004E772E" w:rsidRDefault="004E772E" w:rsidP="004E772E">
      <w:pPr>
        <w:pStyle w:val="BodyText"/>
        <w:numPr>
          <w:ilvl w:val="0"/>
          <w:numId w:val="13"/>
        </w:numPr>
      </w:pPr>
      <w:r>
        <w:t>Goals</w:t>
      </w:r>
    </w:p>
    <w:p w14:paraId="0D165C10" w14:textId="288DFFAC" w:rsidR="004E772E" w:rsidRDefault="004E772E" w:rsidP="004E772E">
      <w:pPr>
        <w:pStyle w:val="BodyText"/>
        <w:numPr>
          <w:ilvl w:val="1"/>
          <w:numId w:val="13"/>
        </w:numPr>
      </w:pPr>
      <w:r>
        <w:t>Goals that I have attained</w:t>
      </w:r>
    </w:p>
    <w:p w14:paraId="6A962B45" w14:textId="11A2FB1E" w:rsidR="004E772E" w:rsidRDefault="004E772E" w:rsidP="004E772E">
      <w:pPr>
        <w:pStyle w:val="BodyText"/>
        <w:numPr>
          <w:ilvl w:val="1"/>
          <w:numId w:val="13"/>
        </w:numPr>
      </w:pPr>
      <w:r>
        <w:t>Long term goals</w:t>
      </w:r>
    </w:p>
    <w:p w14:paraId="34887156" w14:textId="63680528" w:rsidR="004E772E" w:rsidRDefault="004E772E" w:rsidP="004E772E">
      <w:pPr>
        <w:pStyle w:val="BodyText"/>
        <w:numPr>
          <w:ilvl w:val="0"/>
          <w:numId w:val="13"/>
        </w:numPr>
      </w:pPr>
      <w:r>
        <w:t>University Learning Objectives</w:t>
      </w:r>
    </w:p>
    <w:p w14:paraId="289AB4FC" w14:textId="1972092D" w:rsidR="004E772E" w:rsidRDefault="004E772E" w:rsidP="004E772E">
      <w:pPr>
        <w:pStyle w:val="BodyText"/>
        <w:numPr>
          <w:ilvl w:val="1"/>
          <w:numId w:val="13"/>
        </w:numPr>
      </w:pPr>
      <w:r>
        <w:t>List them out (Upload artifact proofs)</w:t>
      </w:r>
    </w:p>
    <w:p w14:paraId="46D6C6B5" w14:textId="2E803F0D" w:rsidR="004E772E" w:rsidRDefault="004E772E" w:rsidP="004E772E">
      <w:pPr>
        <w:pStyle w:val="BodyText"/>
        <w:numPr>
          <w:ilvl w:val="1"/>
          <w:numId w:val="13"/>
        </w:numPr>
      </w:pPr>
      <w:r>
        <w:t>Include relevant coursework</w:t>
      </w:r>
    </w:p>
    <w:p w14:paraId="08FF9FAE" w14:textId="345F7573" w:rsidR="004E772E" w:rsidRDefault="004E772E" w:rsidP="004E772E">
      <w:pPr>
        <w:pStyle w:val="BodyText"/>
        <w:numPr>
          <w:ilvl w:val="0"/>
          <w:numId w:val="13"/>
        </w:numPr>
      </w:pPr>
      <w:r>
        <w:t>Work Experience</w:t>
      </w:r>
    </w:p>
    <w:p w14:paraId="4D29962B" w14:textId="24F862D6" w:rsidR="004E772E" w:rsidRDefault="004E772E" w:rsidP="004E772E">
      <w:pPr>
        <w:pStyle w:val="BodyText"/>
        <w:numPr>
          <w:ilvl w:val="1"/>
          <w:numId w:val="13"/>
        </w:numPr>
      </w:pPr>
      <w:r>
        <w:t>Jobs held (include scope of responsibility)</w:t>
      </w:r>
    </w:p>
    <w:p w14:paraId="67F45FBE" w14:textId="5AF94393" w:rsidR="004E772E" w:rsidRDefault="004E772E" w:rsidP="004E772E">
      <w:pPr>
        <w:pStyle w:val="BodyText"/>
        <w:numPr>
          <w:ilvl w:val="1"/>
          <w:numId w:val="13"/>
        </w:numPr>
      </w:pPr>
      <w:r>
        <w:lastRenderedPageBreak/>
        <w:t>Projects (include some screenshots for a visual)</w:t>
      </w:r>
    </w:p>
    <w:p w14:paraId="27A2377E" w14:textId="59B61FCA" w:rsidR="004E772E" w:rsidRDefault="004E772E" w:rsidP="004E772E">
      <w:pPr>
        <w:pStyle w:val="BodyText"/>
        <w:numPr>
          <w:ilvl w:val="1"/>
          <w:numId w:val="13"/>
        </w:numPr>
      </w:pPr>
      <w:r>
        <w:t>Awards (include some pictures)</w:t>
      </w:r>
    </w:p>
    <w:p w14:paraId="3AEE728F" w14:textId="77777777" w:rsidR="004E772E" w:rsidRPr="00CA029C" w:rsidRDefault="004E772E" w:rsidP="004E772E">
      <w:pPr>
        <w:pStyle w:val="BodyText"/>
        <w:ind w:left="1980" w:firstLine="0"/>
      </w:pPr>
    </w:p>
    <w:p w14:paraId="68BC2AC1" w14:textId="0B43DAF4" w:rsidR="002E22A0" w:rsidRDefault="002E22A0" w:rsidP="002E22A0">
      <w:pPr>
        <w:pStyle w:val="BodyText"/>
        <w:jc w:val="center"/>
      </w:pPr>
      <w:r>
        <w:rPr>
          <w:b/>
          <w:bCs/>
        </w:rPr>
        <w:t>Conclusion</w:t>
      </w:r>
    </w:p>
    <w:p w14:paraId="57FC10B6" w14:textId="4596E4DC" w:rsidR="0034205F" w:rsidRPr="00F24173" w:rsidRDefault="003C36E9" w:rsidP="00F24173">
      <w:pPr>
        <w:pStyle w:val="BodyText"/>
      </w:pPr>
      <w:r>
        <w:t xml:space="preserve">I think </w:t>
      </w:r>
      <w:r w:rsidR="00CA029C">
        <w:t xml:space="preserve">that my personal branding statement shows that I really enjoy looking at issues and helping organizations come up with problem statements. It shows that I can analyze issues effectively and come up with innovative solutions in order to </w:t>
      </w:r>
      <w:r w:rsidR="00492DB2">
        <w:t xml:space="preserve">increase effectiveness. Additionally, I have discussed how I want to structure my e-Portfolio so that it catches the attention of the reader and is well organized so employers can see that I have mastered my learning objectives and they can get a clearer picture of who I am and what value I can bring to an organization. </w:t>
      </w:r>
    </w:p>
    <w:p w14:paraId="0D6A3566" w14:textId="77777777" w:rsidR="0034205F" w:rsidRDefault="0034205F" w:rsidP="00EF171E">
      <w:pPr>
        <w:pStyle w:val="BodyText"/>
        <w:jc w:val="center"/>
        <w:rPr>
          <w:b/>
          <w:bCs/>
        </w:rPr>
      </w:pPr>
    </w:p>
    <w:p w14:paraId="1957CF26" w14:textId="77777777" w:rsidR="0034205F" w:rsidRDefault="0034205F" w:rsidP="00F24173">
      <w:pPr>
        <w:pStyle w:val="BodyText"/>
        <w:ind w:firstLine="0"/>
        <w:rPr>
          <w:b/>
          <w:bCs/>
        </w:rPr>
      </w:pPr>
    </w:p>
    <w:sectPr w:rsidR="0034205F" w:rsidSect="00996727">
      <w:headerReference w:type="default" r:id="rId9"/>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BD7E5" w14:textId="77777777" w:rsidR="00F9408C" w:rsidRDefault="00F9408C">
      <w:r>
        <w:separator/>
      </w:r>
    </w:p>
  </w:endnote>
  <w:endnote w:type="continuationSeparator" w:id="0">
    <w:p w14:paraId="00BC6768" w14:textId="77777777" w:rsidR="00F9408C" w:rsidRDefault="00F94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5C4B0" w14:textId="77777777" w:rsidR="00F9408C" w:rsidRDefault="00F9408C">
      <w:r>
        <w:separator/>
      </w:r>
    </w:p>
  </w:footnote>
  <w:footnote w:type="continuationSeparator" w:id="0">
    <w:p w14:paraId="6D8FE4BD" w14:textId="77777777" w:rsidR="00F9408C" w:rsidRDefault="00F94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423107"/>
      <w:docPartObj>
        <w:docPartGallery w:val="Page Numbers (Top of Page)"/>
        <w:docPartUnique/>
      </w:docPartObj>
    </w:sdtPr>
    <w:sdtEndPr>
      <w:rPr>
        <w:noProof/>
      </w:rPr>
    </w:sdtEndPr>
    <w:sdtContent>
      <w:p w14:paraId="02C4AD16" w14:textId="4454951A" w:rsidR="00514113" w:rsidRDefault="005141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545AB9"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2F0421"/>
    <w:multiLevelType w:val="hybridMultilevel"/>
    <w:tmpl w:val="1C789E04"/>
    <w:lvl w:ilvl="0" w:tplc="A8E86414">
      <w:start w:val="1"/>
      <w:numFmt w:val="bullet"/>
      <w:lvlText w:val="•"/>
      <w:lvlJc w:val="left"/>
      <w:pPr>
        <w:tabs>
          <w:tab w:val="num" w:pos="720"/>
        </w:tabs>
        <w:ind w:left="720" w:hanging="360"/>
      </w:pPr>
      <w:rPr>
        <w:rFonts w:ascii="Arial" w:hAnsi="Arial" w:hint="default"/>
      </w:rPr>
    </w:lvl>
    <w:lvl w:ilvl="1" w:tplc="B6F43C44" w:tentative="1">
      <w:start w:val="1"/>
      <w:numFmt w:val="bullet"/>
      <w:lvlText w:val="•"/>
      <w:lvlJc w:val="left"/>
      <w:pPr>
        <w:tabs>
          <w:tab w:val="num" w:pos="1440"/>
        </w:tabs>
        <w:ind w:left="1440" w:hanging="360"/>
      </w:pPr>
      <w:rPr>
        <w:rFonts w:ascii="Arial" w:hAnsi="Arial" w:hint="default"/>
      </w:rPr>
    </w:lvl>
    <w:lvl w:ilvl="2" w:tplc="695EB8F6" w:tentative="1">
      <w:start w:val="1"/>
      <w:numFmt w:val="bullet"/>
      <w:lvlText w:val="•"/>
      <w:lvlJc w:val="left"/>
      <w:pPr>
        <w:tabs>
          <w:tab w:val="num" w:pos="2160"/>
        </w:tabs>
        <w:ind w:left="2160" w:hanging="360"/>
      </w:pPr>
      <w:rPr>
        <w:rFonts w:ascii="Arial" w:hAnsi="Arial" w:hint="default"/>
      </w:rPr>
    </w:lvl>
    <w:lvl w:ilvl="3" w:tplc="69ECDDD2" w:tentative="1">
      <w:start w:val="1"/>
      <w:numFmt w:val="bullet"/>
      <w:lvlText w:val="•"/>
      <w:lvlJc w:val="left"/>
      <w:pPr>
        <w:tabs>
          <w:tab w:val="num" w:pos="2880"/>
        </w:tabs>
        <w:ind w:left="2880" w:hanging="360"/>
      </w:pPr>
      <w:rPr>
        <w:rFonts w:ascii="Arial" w:hAnsi="Arial" w:hint="default"/>
      </w:rPr>
    </w:lvl>
    <w:lvl w:ilvl="4" w:tplc="6FE08712" w:tentative="1">
      <w:start w:val="1"/>
      <w:numFmt w:val="bullet"/>
      <w:lvlText w:val="•"/>
      <w:lvlJc w:val="left"/>
      <w:pPr>
        <w:tabs>
          <w:tab w:val="num" w:pos="3600"/>
        </w:tabs>
        <w:ind w:left="3600" w:hanging="360"/>
      </w:pPr>
      <w:rPr>
        <w:rFonts w:ascii="Arial" w:hAnsi="Arial" w:hint="default"/>
      </w:rPr>
    </w:lvl>
    <w:lvl w:ilvl="5" w:tplc="5CC69410" w:tentative="1">
      <w:start w:val="1"/>
      <w:numFmt w:val="bullet"/>
      <w:lvlText w:val="•"/>
      <w:lvlJc w:val="left"/>
      <w:pPr>
        <w:tabs>
          <w:tab w:val="num" w:pos="4320"/>
        </w:tabs>
        <w:ind w:left="4320" w:hanging="360"/>
      </w:pPr>
      <w:rPr>
        <w:rFonts w:ascii="Arial" w:hAnsi="Arial" w:hint="default"/>
      </w:rPr>
    </w:lvl>
    <w:lvl w:ilvl="6" w:tplc="A84A9B00" w:tentative="1">
      <w:start w:val="1"/>
      <w:numFmt w:val="bullet"/>
      <w:lvlText w:val="•"/>
      <w:lvlJc w:val="left"/>
      <w:pPr>
        <w:tabs>
          <w:tab w:val="num" w:pos="5040"/>
        </w:tabs>
        <w:ind w:left="5040" w:hanging="360"/>
      </w:pPr>
      <w:rPr>
        <w:rFonts w:ascii="Arial" w:hAnsi="Arial" w:hint="default"/>
      </w:rPr>
    </w:lvl>
    <w:lvl w:ilvl="7" w:tplc="C1DE014C" w:tentative="1">
      <w:start w:val="1"/>
      <w:numFmt w:val="bullet"/>
      <w:lvlText w:val="•"/>
      <w:lvlJc w:val="left"/>
      <w:pPr>
        <w:tabs>
          <w:tab w:val="num" w:pos="5760"/>
        </w:tabs>
        <w:ind w:left="5760" w:hanging="360"/>
      </w:pPr>
      <w:rPr>
        <w:rFonts w:ascii="Arial" w:hAnsi="Arial" w:hint="default"/>
      </w:rPr>
    </w:lvl>
    <w:lvl w:ilvl="8" w:tplc="22963E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E567A5"/>
    <w:multiLevelType w:val="hybridMultilevel"/>
    <w:tmpl w:val="EBB420F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45"/>
    <w:rsid w:val="00011A01"/>
    <w:rsid w:val="000171AE"/>
    <w:rsid w:val="00044F35"/>
    <w:rsid w:val="0005557E"/>
    <w:rsid w:val="00083425"/>
    <w:rsid w:val="00087722"/>
    <w:rsid w:val="000A6C7E"/>
    <w:rsid w:val="000E60D6"/>
    <w:rsid w:val="00143316"/>
    <w:rsid w:val="001649BC"/>
    <w:rsid w:val="001654DF"/>
    <w:rsid w:val="00182BA0"/>
    <w:rsid w:val="00183F6F"/>
    <w:rsid w:val="00186104"/>
    <w:rsid w:val="00196C2E"/>
    <w:rsid w:val="001B7073"/>
    <w:rsid w:val="001C096F"/>
    <w:rsid w:val="001D05EC"/>
    <w:rsid w:val="001D3590"/>
    <w:rsid w:val="001D5854"/>
    <w:rsid w:val="00200FC9"/>
    <w:rsid w:val="00226F08"/>
    <w:rsid w:val="00232D6B"/>
    <w:rsid w:val="002544E5"/>
    <w:rsid w:val="0025452A"/>
    <w:rsid w:val="00256450"/>
    <w:rsid w:val="00277008"/>
    <w:rsid w:val="00291C4A"/>
    <w:rsid w:val="002A02C0"/>
    <w:rsid w:val="002B3B3D"/>
    <w:rsid w:val="002C0D91"/>
    <w:rsid w:val="002C1673"/>
    <w:rsid w:val="002D0F09"/>
    <w:rsid w:val="002D3275"/>
    <w:rsid w:val="002E22A0"/>
    <w:rsid w:val="002E7A64"/>
    <w:rsid w:val="00321778"/>
    <w:rsid w:val="00321F95"/>
    <w:rsid w:val="003237E3"/>
    <w:rsid w:val="0034205F"/>
    <w:rsid w:val="00345B28"/>
    <w:rsid w:val="0036007E"/>
    <w:rsid w:val="00371461"/>
    <w:rsid w:val="00393423"/>
    <w:rsid w:val="00395426"/>
    <w:rsid w:val="003C36E9"/>
    <w:rsid w:val="003C3AB4"/>
    <w:rsid w:val="003D73B9"/>
    <w:rsid w:val="003E15C5"/>
    <w:rsid w:val="003F19E1"/>
    <w:rsid w:val="00400A5A"/>
    <w:rsid w:val="00433E45"/>
    <w:rsid w:val="00464579"/>
    <w:rsid w:val="00473887"/>
    <w:rsid w:val="0048658F"/>
    <w:rsid w:val="004915A1"/>
    <w:rsid w:val="00492DB2"/>
    <w:rsid w:val="004B44D2"/>
    <w:rsid w:val="004B6C77"/>
    <w:rsid w:val="004C136A"/>
    <w:rsid w:val="004C75DC"/>
    <w:rsid w:val="004D5E86"/>
    <w:rsid w:val="004E772E"/>
    <w:rsid w:val="004F3B21"/>
    <w:rsid w:val="00514113"/>
    <w:rsid w:val="00517249"/>
    <w:rsid w:val="005567FD"/>
    <w:rsid w:val="00567221"/>
    <w:rsid w:val="00570145"/>
    <w:rsid w:val="00572052"/>
    <w:rsid w:val="00573CE0"/>
    <w:rsid w:val="00575CCD"/>
    <w:rsid w:val="005804D4"/>
    <w:rsid w:val="0058623D"/>
    <w:rsid w:val="005935CF"/>
    <w:rsid w:val="005C1747"/>
    <w:rsid w:val="00622E7A"/>
    <w:rsid w:val="00623D7A"/>
    <w:rsid w:val="00625131"/>
    <w:rsid w:val="006255B9"/>
    <w:rsid w:val="0063426F"/>
    <w:rsid w:val="0064759D"/>
    <w:rsid w:val="00656A8B"/>
    <w:rsid w:val="00662DD1"/>
    <w:rsid w:val="00681802"/>
    <w:rsid w:val="006C06D8"/>
    <w:rsid w:val="006D3D0A"/>
    <w:rsid w:val="006D718A"/>
    <w:rsid w:val="006E3984"/>
    <w:rsid w:val="006E7A21"/>
    <w:rsid w:val="006F5309"/>
    <w:rsid w:val="007120B2"/>
    <w:rsid w:val="00712BC1"/>
    <w:rsid w:val="00716401"/>
    <w:rsid w:val="00745C2F"/>
    <w:rsid w:val="00751A16"/>
    <w:rsid w:val="00755D5E"/>
    <w:rsid w:val="007654C8"/>
    <w:rsid w:val="00773599"/>
    <w:rsid w:val="00775D2F"/>
    <w:rsid w:val="007A3C22"/>
    <w:rsid w:val="007A5FB2"/>
    <w:rsid w:val="007B21B9"/>
    <w:rsid w:val="007B79BD"/>
    <w:rsid w:val="007E3ED2"/>
    <w:rsid w:val="007F179F"/>
    <w:rsid w:val="008453EB"/>
    <w:rsid w:val="008608BA"/>
    <w:rsid w:val="00867109"/>
    <w:rsid w:val="00893ED4"/>
    <w:rsid w:val="008A15BB"/>
    <w:rsid w:val="008B1CAE"/>
    <w:rsid w:val="008C0647"/>
    <w:rsid w:val="008C5F55"/>
    <w:rsid w:val="008C63DC"/>
    <w:rsid w:val="008C7FED"/>
    <w:rsid w:val="008D1FA3"/>
    <w:rsid w:val="008D6AF0"/>
    <w:rsid w:val="008E3461"/>
    <w:rsid w:val="0090413A"/>
    <w:rsid w:val="0091207B"/>
    <w:rsid w:val="00931EA9"/>
    <w:rsid w:val="00960FBA"/>
    <w:rsid w:val="00962182"/>
    <w:rsid w:val="009640FB"/>
    <w:rsid w:val="00964A4A"/>
    <w:rsid w:val="0096531A"/>
    <w:rsid w:val="00966440"/>
    <w:rsid w:val="00993842"/>
    <w:rsid w:val="00993C43"/>
    <w:rsid w:val="00996727"/>
    <w:rsid w:val="009A294D"/>
    <w:rsid w:val="009B64AD"/>
    <w:rsid w:val="009C2877"/>
    <w:rsid w:val="009C291D"/>
    <w:rsid w:val="009D664D"/>
    <w:rsid w:val="009E1620"/>
    <w:rsid w:val="009F162C"/>
    <w:rsid w:val="009F3DA9"/>
    <w:rsid w:val="00A67793"/>
    <w:rsid w:val="00A71BD7"/>
    <w:rsid w:val="00A87770"/>
    <w:rsid w:val="00AA5351"/>
    <w:rsid w:val="00AC62D5"/>
    <w:rsid w:val="00AE797C"/>
    <w:rsid w:val="00B05AD8"/>
    <w:rsid w:val="00B112A5"/>
    <w:rsid w:val="00B13707"/>
    <w:rsid w:val="00B225C5"/>
    <w:rsid w:val="00B32A44"/>
    <w:rsid w:val="00B3543E"/>
    <w:rsid w:val="00B42753"/>
    <w:rsid w:val="00B454B7"/>
    <w:rsid w:val="00B46E12"/>
    <w:rsid w:val="00B53076"/>
    <w:rsid w:val="00B7657C"/>
    <w:rsid w:val="00B77A9F"/>
    <w:rsid w:val="00B84214"/>
    <w:rsid w:val="00B910DE"/>
    <w:rsid w:val="00B94611"/>
    <w:rsid w:val="00BD7E32"/>
    <w:rsid w:val="00C04C87"/>
    <w:rsid w:val="00C14973"/>
    <w:rsid w:val="00C171A5"/>
    <w:rsid w:val="00C277A9"/>
    <w:rsid w:val="00C36B2E"/>
    <w:rsid w:val="00C43206"/>
    <w:rsid w:val="00C539A4"/>
    <w:rsid w:val="00C6270E"/>
    <w:rsid w:val="00C6298A"/>
    <w:rsid w:val="00C726B4"/>
    <w:rsid w:val="00CA029C"/>
    <w:rsid w:val="00CB7AB1"/>
    <w:rsid w:val="00CC1EA3"/>
    <w:rsid w:val="00CD1F6D"/>
    <w:rsid w:val="00CD796F"/>
    <w:rsid w:val="00CE66F2"/>
    <w:rsid w:val="00CE6B94"/>
    <w:rsid w:val="00D03CE1"/>
    <w:rsid w:val="00D24986"/>
    <w:rsid w:val="00D318C3"/>
    <w:rsid w:val="00D35BEF"/>
    <w:rsid w:val="00D83368"/>
    <w:rsid w:val="00D83530"/>
    <w:rsid w:val="00DA00D4"/>
    <w:rsid w:val="00DA5503"/>
    <w:rsid w:val="00DB3D7C"/>
    <w:rsid w:val="00DC2A8E"/>
    <w:rsid w:val="00DD3984"/>
    <w:rsid w:val="00DD39B4"/>
    <w:rsid w:val="00DE01FE"/>
    <w:rsid w:val="00DE7C12"/>
    <w:rsid w:val="00E1575A"/>
    <w:rsid w:val="00E268B0"/>
    <w:rsid w:val="00E354FD"/>
    <w:rsid w:val="00E72B0D"/>
    <w:rsid w:val="00E75F68"/>
    <w:rsid w:val="00E75FB1"/>
    <w:rsid w:val="00EC1462"/>
    <w:rsid w:val="00EC6D65"/>
    <w:rsid w:val="00ED35A4"/>
    <w:rsid w:val="00ED360D"/>
    <w:rsid w:val="00ED3CFF"/>
    <w:rsid w:val="00ED76BB"/>
    <w:rsid w:val="00EF171E"/>
    <w:rsid w:val="00F00B2E"/>
    <w:rsid w:val="00F1393E"/>
    <w:rsid w:val="00F24173"/>
    <w:rsid w:val="00F40804"/>
    <w:rsid w:val="00F562E8"/>
    <w:rsid w:val="00F56F86"/>
    <w:rsid w:val="00F571CA"/>
    <w:rsid w:val="00F70B05"/>
    <w:rsid w:val="00F7638D"/>
    <w:rsid w:val="00F77C59"/>
    <w:rsid w:val="00F84EEF"/>
    <w:rsid w:val="00F9408C"/>
    <w:rsid w:val="00FA1B1D"/>
    <w:rsid w:val="00FA238E"/>
    <w:rsid w:val="00FA7F58"/>
    <w:rsid w:val="00FB3F89"/>
    <w:rsid w:val="00FC0393"/>
    <w:rsid w:val="00FF00B6"/>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DF4C2"/>
  <w15:chartTrackingRefBased/>
  <w15:docId w15:val="{3E08EF86-E92E-4284-A6B8-79B8D655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96F"/>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UnresolvedMention">
    <w:name w:val="Unresolved Mention"/>
    <w:basedOn w:val="DefaultParagraphFont"/>
    <w:uiPriority w:val="99"/>
    <w:semiHidden/>
    <w:unhideWhenUsed/>
    <w:rsid w:val="002C1673"/>
    <w:rPr>
      <w:color w:val="605E5C"/>
      <w:shd w:val="clear" w:color="auto" w:fill="E1DFDD"/>
    </w:rPr>
  </w:style>
  <w:style w:type="character" w:customStyle="1" w:styleId="HeaderChar">
    <w:name w:val="Header Char"/>
    <w:basedOn w:val="DefaultParagraphFont"/>
    <w:link w:val="Header"/>
    <w:uiPriority w:val="99"/>
    <w:rsid w:val="0051411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6915">
      <w:bodyDiv w:val="1"/>
      <w:marLeft w:val="0"/>
      <w:marRight w:val="0"/>
      <w:marTop w:val="0"/>
      <w:marBottom w:val="0"/>
      <w:divBdr>
        <w:top w:val="none" w:sz="0" w:space="0" w:color="auto"/>
        <w:left w:val="none" w:sz="0" w:space="0" w:color="auto"/>
        <w:bottom w:val="none" w:sz="0" w:space="0" w:color="auto"/>
        <w:right w:val="none" w:sz="0" w:space="0" w:color="auto"/>
      </w:divBdr>
    </w:div>
    <w:div w:id="155655029">
      <w:bodyDiv w:val="1"/>
      <w:marLeft w:val="0"/>
      <w:marRight w:val="0"/>
      <w:marTop w:val="0"/>
      <w:marBottom w:val="0"/>
      <w:divBdr>
        <w:top w:val="none" w:sz="0" w:space="0" w:color="auto"/>
        <w:left w:val="none" w:sz="0" w:space="0" w:color="auto"/>
        <w:bottom w:val="none" w:sz="0" w:space="0" w:color="auto"/>
        <w:right w:val="none" w:sz="0" w:space="0" w:color="auto"/>
      </w:divBdr>
    </w:div>
    <w:div w:id="174150983">
      <w:bodyDiv w:val="1"/>
      <w:marLeft w:val="0"/>
      <w:marRight w:val="0"/>
      <w:marTop w:val="0"/>
      <w:marBottom w:val="0"/>
      <w:divBdr>
        <w:top w:val="none" w:sz="0" w:space="0" w:color="auto"/>
        <w:left w:val="none" w:sz="0" w:space="0" w:color="auto"/>
        <w:bottom w:val="none" w:sz="0" w:space="0" w:color="auto"/>
        <w:right w:val="none" w:sz="0" w:space="0" w:color="auto"/>
      </w:divBdr>
    </w:div>
    <w:div w:id="215314727">
      <w:bodyDiv w:val="1"/>
      <w:marLeft w:val="0"/>
      <w:marRight w:val="0"/>
      <w:marTop w:val="0"/>
      <w:marBottom w:val="0"/>
      <w:divBdr>
        <w:top w:val="none" w:sz="0" w:space="0" w:color="auto"/>
        <w:left w:val="none" w:sz="0" w:space="0" w:color="auto"/>
        <w:bottom w:val="none" w:sz="0" w:space="0" w:color="auto"/>
        <w:right w:val="none" w:sz="0" w:space="0" w:color="auto"/>
      </w:divBdr>
    </w:div>
    <w:div w:id="260458056">
      <w:bodyDiv w:val="1"/>
      <w:marLeft w:val="0"/>
      <w:marRight w:val="0"/>
      <w:marTop w:val="0"/>
      <w:marBottom w:val="0"/>
      <w:divBdr>
        <w:top w:val="none" w:sz="0" w:space="0" w:color="auto"/>
        <w:left w:val="none" w:sz="0" w:space="0" w:color="auto"/>
        <w:bottom w:val="none" w:sz="0" w:space="0" w:color="auto"/>
        <w:right w:val="none" w:sz="0" w:space="0" w:color="auto"/>
      </w:divBdr>
    </w:div>
    <w:div w:id="313991703">
      <w:bodyDiv w:val="1"/>
      <w:marLeft w:val="0"/>
      <w:marRight w:val="0"/>
      <w:marTop w:val="0"/>
      <w:marBottom w:val="0"/>
      <w:divBdr>
        <w:top w:val="none" w:sz="0" w:space="0" w:color="auto"/>
        <w:left w:val="none" w:sz="0" w:space="0" w:color="auto"/>
        <w:bottom w:val="none" w:sz="0" w:space="0" w:color="auto"/>
        <w:right w:val="none" w:sz="0" w:space="0" w:color="auto"/>
      </w:divBdr>
    </w:div>
    <w:div w:id="327636742">
      <w:bodyDiv w:val="1"/>
      <w:marLeft w:val="0"/>
      <w:marRight w:val="0"/>
      <w:marTop w:val="0"/>
      <w:marBottom w:val="0"/>
      <w:divBdr>
        <w:top w:val="none" w:sz="0" w:space="0" w:color="auto"/>
        <w:left w:val="none" w:sz="0" w:space="0" w:color="auto"/>
        <w:bottom w:val="none" w:sz="0" w:space="0" w:color="auto"/>
        <w:right w:val="none" w:sz="0" w:space="0" w:color="auto"/>
      </w:divBdr>
    </w:div>
    <w:div w:id="420571474">
      <w:bodyDiv w:val="1"/>
      <w:marLeft w:val="0"/>
      <w:marRight w:val="0"/>
      <w:marTop w:val="0"/>
      <w:marBottom w:val="0"/>
      <w:divBdr>
        <w:top w:val="none" w:sz="0" w:space="0" w:color="auto"/>
        <w:left w:val="none" w:sz="0" w:space="0" w:color="auto"/>
        <w:bottom w:val="none" w:sz="0" w:space="0" w:color="auto"/>
        <w:right w:val="none" w:sz="0" w:space="0" w:color="auto"/>
      </w:divBdr>
    </w:div>
    <w:div w:id="431048966">
      <w:bodyDiv w:val="1"/>
      <w:marLeft w:val="0"/>
      <w:marRight w:val="0"/>
      <w:marTop w:val="0"/>
      <w:marBottom w:val="0"/>
      <w:divBdr>
        <w:top w:val="none" w:sz="0" w:space="0" w:color="auto"/>
        <w:left w:val="none" w:sz="0" w:space="0" w:color="auto"/>
        <w:bottom w:val="none" w:sz="0" w:space="0" w:color="auto"/>
        <w:right w:val="none" w:sz="0" w:space="0" w:color="auto"/>
      </w:divBdr>
    </w:div>
    <w:div w:id="512257211">
      <w:bodyDiv w:val="1"/>
      <w:marLeft w:val="0"/>
      <w:marRight w:val="0"/>
      <w:marTop w:val="0"/>
      <w:marBottom w:val="0"/>
      <w:divBdr>
        <w:top w:val="none" w:sz="0" w:space="0" w:color="auto"/>
        <w:left w:val="none" w:sz="0" w:space="0" w:color="auto"/>
        <w:bottom w:val="none" w:sz="0" w:space="0" w:color="auto"/>
        <w:right w:val="none" w:sz="0" w:space="0" w:color="auto"/>
      </w:divBdr>
    </w:div>
    <w:div w:id="546335629">
      <w:bodyDiv w:val="1"/>
      <w:marLeft w:val="0"/>
      <w:marRight w:val="0"/>
      <w:marTop w:val="0"/>
      <w:marBottom w:val="0"/>
      <w:divBdr>
        <w:top w:val="none" w:sz="0" w:space="0" w:color="auto"/>
        <w:left w:val="none" w:sz="0" w:space="0" w:color="auto"/>
        <w:bottom w:val="none" w:sz="0" w:space="0" w:color="auto"/>
        <w:right w:val="none" w:sz="0" w:space="0" w:color="auto"/>
      </w:divBdr>
    </w:div>
    <w:div w:id="616328233">
      <w:bodyDiv w:val="1"/>
      <w:marLeft w:val="0"/>
      <w:marRight w:val="0"/>
      <w:marTop w:val="0"/>
      <w:marBottom w:val="0"/>
      <w:divBdr>
        <w:top w:val="none" w:sz="0" w:space="0" w:color="auto"/>
        <w:left w:val="none" w:sz="0" w:space="0" w:color="auto"/>
        <w:bottom w:val="none" w:sz="0" w:space="0" w:color="auto"/>
        <w:right w:val="none" w:sz="0" w:space="0" w:color="auto"/>
      </w:divBdr>
    </w:div>
    <w:div w:id="624308639">
      <w:bodyDiv w:val="1"/>
      <w:marLeft w:val="0"/>
      <w:marRight w:val="0"/>
      <w:marTop w:val="0"/>
      <w:marBottom w:val="0"/>
      <w:divBdr>
        <w:top w:val="none" w:sz="0" w:space="0" w:color="auto"/>
        <w:left w:val="none" w:sz="0" w:space="0" w:color="auto"/>
        <w:bottom w:val="none" w:sz="0" w:space="0" w:color="auto"/>
        <w:right w:val="none" w:sz="0" w:space="0" w:color="auto"/>
      </w:divBdr>
    </w:div>
    <w:div w:id="647243518">
      <w:bodyDiv w:val="1"/>
      <w:marLeft w:val="0"/>
      <w:marRight w:val="0"/>
      <w:marTop w:val="0"/>
      <w:marBottom w:val="0"/>
      <w:divBdr>
        <w:top w:val="none" w:sz="0" w:space="0" w:color="auto"/>
        <w:left w:val="none" w:sz="0" w:space="0" w:color="auto"/>
        <w:bottom w:val="none" w:sz="0" w:space="0" w:color="auto"/>
        <w:right w:val="none" w:sz="0" w:space="0" w:color="auto"/>
      </w:divBdr>
    </w:div>
    <w:div w:id="657222842">
      <w:bodyDiv w:val="1"/>
      <w:marLeft w:val="0"/>
      <w:marRight w:val="0"/>
      <w:marTop w:val="0"/>
      <w:marBottom w:val="0"/>
      <w:divBdr>
        <w:top w:val="none" w:sz="0" w:space="0" w:color="auto"/>
        <w:left w:val="none" w:sz="0" w:space="0" w:color="auto"/>
        <w:bottom w:val="none" w:sz="0" w:space="0" w:color="auto"/>
        <w:right w:val="none" w:sz="0" w:space="0" w:color="auto"/>
      </w:divBdr>
      <w:divsChild>
        <w:div w:id="167449749">
          <w:marLeft w:val="360"/>
          <w:marRight w:val="0"/>
          <w:marTop w:val="200"/>
          <w:marBottom w:val="0"/>
          <w:divBdr>
            <w:top w:val="none" w:sz="0" w:space="0" w:color="auto"/>
            <w:left w:val="none" w:sz="0" w:space="0" w:color="auto"/>
            <w:bottom w:val="none" w:sz="0" w:space="0" w:color="auto"/>
            <w:right w:val="none" w:sz="0" w:space="0" w:color="auto"/>
          </w:divBdr>
        </w:div>
        <w:div w:id="847251985">
          <w:marLeft w:val="360"/>
          <w:marRight w:val="0"/>
          <w:marTop w:val="200"/>
          <w:marBottom w:val="0"/>
          <w:divBdr>
            <w:top w:val="none" w:sz="0" w:space="0" w:color="auto"/>
            <w:left w:val="none" w:sz="0" w:space="0" w:color="auto"/>
            <w:bottom w:val="none" w:sz="0" w:space="0" w:color="auto"/>
            <w:right w:val="none" w:sz="0" w:space="0" w:color="auto"/>
          </w:divBdr>
        </w:div>
      </w:divsChild>
    </w:div>
    <w:div w:id="682780652">
      <w:bodyDiv w:val="1"/>
      <w:marLeft w:val="0"/>
      <w:marRight w:val="0"/>
      <w:marTop w:val="0"/>
      <w:marBottom w:val="0"/>
      <w:divBdr>
        <w:top w:val="none" w:sz="0" w:space="0" w:color="auto"/>
        <w:left w:val="none" w:sz="0" w:space="0" w:color="auto"/>
        <w:bottom w:val="none" w:sz="0" w:space="0" w:color="auto"/>
        <w:right w:val="none" w:sz="0" w:space="0" w:color="auto"/>
      </w:divBdr>
    </w:div>
    <w:div w:id="749810440">
      <w:bodyDiv w:val="1"/>
      <w:marLeft w:val="0"/>
      <w:marRight w:val="0"/>
      <w:marTop w:val="0"/>
      <w:marBottom w:val="0"/>
      <w:divBdr>
        <w:top w:val="none" w:sz="0" w:space="0" w:color="auto"/>
        <w:left w:val="none" w:sz="0" w:space="0" w:color="auto"/>
        <w:bottom w:val="none" w:sz="0" w:space="0" w:color="auto"/>
        <w:right w:val="none" w:sz="0" w:space="0" w:color="auto"/>
      </w:divBdr>
    </w:div>
    <w:div w:id="759444089">
      <w:bodyDiv w:val="1"/>
      <w:marLeft w:val="0"/>
      <w:marRight w:val="0"/>
      <w:marTop w:val="0"/>
      <w:marBottom w:val="0"/>
      <w:divBdr>
        <w:top w:val="none" w:sz="0" w:space="0" w:color="auto"/>
        <w:left w:val="none" w:sz="0" w:space="0" w:color="auto"/>
        <w:bottom w:val="none" w:sz="0" w:space="0" w:color="auto"/>
        <w:right w:val="none" w:sz="0" w:space="0" w:color="auto"/>
      </w:divBdr>
    </w:div>
    <w:div w:id="872957853">
      <w:bodyDiv w:val="1"/>
      <w:marLeft w:val="0"/>
      <w:marRight w:val="0"/>
      <w:marTop w:val="0"/>
      <w:marBottom w:val="0"/>
      <w:divBdr>
        <w:top w:val="none" w:sz="0" w:space="0" w:color="auto"/>
        <w:left w:val="none" w:sz="0" w:space="0" w:color="auto"/>
        <w:bottom w:val="none" w:sz="0" w:space="0" w:color="auto"/>
        <w:right w:val="none" w:sz="0" w:space="0" w:color="auto"/>
      </w:divBdr>
    </w:div>
    <w:div w:id="918834522">
      <w:bodyDiv w:val="1"/>
      <w:marLeft w:val="0"/>
      <w:marRight w:val="0"/>
      <w:marTop w:val="0"/>
      <w:marBottom w:val="0"/>
      <w:divBdr>
        <w:top w:val="none" w:sz="0" w:space="0" w:color="auto"/>
        <w:left w:val="none" w:sz="0" w:space="0" w:color="auto"/>
        <w:bottom w:val="none" w:sz="0" w:space="0" w:color="auto"/>
        <w:right w:val="none" w:sz="0" w:space="0" w:color="auto"/>
      </w:divBdr>
    </w:div>
    <w:div w:id="1076366224">
      <w:bodyDiv w:val="1"/>
      <w:marLeft w:val="0"/>
      <w:marRight w:val="0"/>
      <w:marTop w:val="0"/>
      <w:marBottom w:val="0"/>
      <w:divBdr>
        <w:top w:val="none" w:sz="0" w:space="0" w:color="auto"/>
        <w:left w:val="none" w:sz="0" w:space="0" w:color="auto"/>
        <w:bottom w:val="none" w:sz="0" w:space="0" w:color="auto"/>
        <w:right w:val="none" w:sz="0" w:space="0" w:color="auto"/>
      </w:divBdr>
    </w:div>
    <w:div w:id="1228110164">
      <w:bodyDiv w:val="1"/>
      <w:marLeft w:val="0"/>
      <w:marRight w:val="0"/>
      <w:marTop w:val="0"/>
      <w:marBottom w:val="0"/>
      <w:divBdr>
        <w:top w:val="none" w:sz="0" w:space="0" w:color="auto"/>
        <w:left w:val="none" w:sz="0" w:space="0" w:color="auto"/>
        <w:bottom w:val="none" w:sz="0" w:space="0" w:color="auto"/>
        <w:right w:val="none" w:sz="0" w:space="0" w:color="auto"/>
      </w:divBdr>
    </w:div>
    <w:div w:id="1325478169">
      <w:bodyDiv w:val="1"/>
      <w:marLeft w:val="0"/>
      <w:marRight w:val="0"/>
      <w:marTop w:val="0"/>
      <w:marBottom w:val="0"/>
      <w:divBdr>
        <w:top w:val="none" w:sz="0" w:space="0" w:color="auto"/>
        <w:left w:val="none" w:sz="0" w:space="0" w:color="auto"/>
        <w:bottom w:val="none" w:sz="0" w:space="0" w:color="auto"/>
        <w:right w:val="none" w:sz="0" w:space="0" w:color="auto"/>
      </w:divBdr>
    </w:div>
    <w:div w:id="1439641858">
      <w:bodyDiv w:val="1"/>
      <w:marLeft w:val="0"/>
      <w:marRight w:val="0"/>
      <w:marTop w:val="0"/>
      <w:marBottom w:val="0"/>
      <w:divBdr>
        <w:top w:val="none" w:sz="0" w:space="0" w:color="auto"/>
        <w:left w:val="none" w:sz="0" w:space="0" w:color="auto"/>
        <w:bottom w:val="none" w:sz="0" w:space="0" w:color="auto"/>
        <w:right w:val="none" w:sz="0" w:space="0" w:color="auto"/>
      </w:divBdr>
    </w:div>
    <w:div w:id="1499341280">
      <w:bodyDiv w:val="1"/>
      <w:marLeft w:val="0"/>
      <w:marRight w:val="0"/>
      <w:marTop w:val="0"/>
      <w:marBottom w:val="0"/>
      <w:divBdr>
        <w:top w:val="none" w:sz="0" w:space="0" w:color="auto"/>
        <w:left w:val="none" w:sz="0" w:space="0" w:color="auto"/>
        <w:bottom w:val="none" w:sz="0" w:space="0" w:color="auto"/>
        <w:right w:val="none" w:sz="0" w:space="0" w:color="auto"/>
      </w:divBdr>
      <w:divsChild>
        <w:div w:id="902762439">
          <w:marLeft w:val="360"/>
          <w:marRight w:val="0"/>
          <w:marTop w:val="200"/>
          <w:marBottom w:val="0"/>
          <w:divBdr>
            <w:top w:val="none" w:sz="0" w:space="0" w:color="auto"/>
            <w:left w:val="none" w:sz="0" w:space="0" w:color="auto"/>
            <w:bottom w:val="none" w:sz="0" w:space="0" w:color="auto"/>
            <w:right w:val="none" w:sz="0" w:space="0" w:color="auto"/>
          </w:divBdr>
        </w:div>
      </w:divsChild>
    </w:div>
    <w:div w:id="1514568705">
      <w:bodyDiv w:val="1"/>
      <w:marLeft w:val="0"/>
      <w:marRight w:val="0"/>
      <w:marTop w:val="0"/>
      <w:marBottom w:val="0"/>
      <w:divBdr>
        <w:top w:val="none" w:sz="0" w:space="0" w:color="auto"/>
        <w:left w:val="none" w:sz="0" w:space="0" w:color="auto"/>
        <w:bottom w:val="none" w:sz="0" w:space="0" w:color="auto"/>
        <w:right w:val="none" w:sz="0" w:space="0" w:color="auto"/>
      </w:divBdr>
    </w:div>
    <w:div w:id="1590504343">
      <w:bodyDiv w:val="1"/>
      <w:marLeft w:val="0"/>
      <w:marRight w:val="0"/>
      <w:marTop w:val="0"/>
      <w:marBottom w:val="0"/>
      <w:divBdr>
        <w:top w:val="none" w:sz="0" w:space="0" w:color="auto"/>
        <w:left w:val="none" w:sz="0" w:space="0" w:color="auto"/>
        <w:bottom w:val="none" w:sz="0" w:space="0" w:color="auto"/>
        <w:right w:val="none" w:sz="0" w:space="0" w:color="auto"/>
      </w:divBdr>
      <w:divsChild>
        <w:div w:id="793599665">
          <w:marLeft w:val="360"/>
          <w:marRight w:val="0"/>
          <w:marTop w:val="200"/>
          <w:marBottom w:val="0"/>
          <w:divBdr>
            <w:top w:val="none" w:sz="0" w:space="0" w:color="auto"/>
            <w:left w:val="none" w:sz="0" w:space="0" w:color="auto"/>
            <w:bottom w:val="none" w:sz="0" w:space="0" w:color="auto"/>
            <w:right w:val="none" w:sz="0" w:space="0" w:color="auto"/>
          </w:divBdr>
        </w:div>
      </w:divsChild>
    </w:div>
    <w:div w:id="1610238002">
      <w:bodyDiv w:val="1"/>
      <w:marLeft w:val="0"/>
      <w:marRight w:val="0"/>
      <w:marTop w:val="0"/>
      <w:marBottom w:val="0"/>
      <w:divBdr>
        <w:top w:val="none" w:sz="0" w:space="0" w:color="auto"/>
        <w:left w:val="none" w:sz="0" w:space="0" w:color="auto"/>
        <w:bottom w:val="none" w:sz="0" w:space="0" w:color="auto"/>
        <w:right w:val="none" w:sz="0" w:space="0" w:color="auto"/>
      </w:divBdr>
    </w:div>
    <w:div w:id="1708725106">
      <w:bodyDiv w:val="1"/>
      <w:marLeft w:val="0"/>
      <w:marRight w:val="0"/>
      <w:marTop w:val="0"/>
      <w:marBottom w:val="0"/>
      <w:divBdr>
        <w:top w:val="none" w:sz="0" w:space="0" w:color="auto"/>
        <w:left w:val="none" w:sz="0" w:space="0" w:color="auto"/>
        <w:bottom w:val="none" w:sz="0" w:space="0" w:color="auto"/>
        <w:right w:val="none" w:sz="0" w:space="0" w:color="auto"/>
      </w:divBdr>
    </w:div>
    <w:div w:id="1821800867">
      <w:bodyDiv w:val="1"/>
      <w:marLeft w:val="0"/>
      <w:marRight w:val="0"/>
      <w:marTop w:val="0"/>
      <w:marBottom w:val="0"/>
      <w:divBdr>
        <w:top w:val="none" w:sz="0" w:space="0" w:color="auto"/>
        <w:left w:val="none" w:sz="0" w:space="0" w:color="auto"/>
        <w:bottom w:val="none" w:sz="0" w:space="0" w:color="auto"/>
        <w:right w:val="none" w:sz="0" w:space="0" w:color="auto"/>
      </w:divBdr>
    </w:div>
    <w:div w:id="2034451152">
      <w:bodyDiv w:val="1"/>
      <w:marLeft w:val="0"/>
      <w:marRight w:val="0"/>
      <w:marTop w:val="0"/>
      <w:marBottom w:val="0"/>
      <w:divBdr>
        <w:top w:val="none" w:sz="0" w:space="0" w:color="auto"/>
        <w:left w:val="none" w:sz="0" w:space="0" w:color="auto"/>
        <w:bottom w:val="none" w:sz="0" w:space="0" w:color="auto"/>
        <w:right w:val="none" w:sz="0" w:space="0" w:color="auto"/>
      </w:divBdr>
    </w:div>
    <w:div w:id="2058043555">
      <w:bodyDiv w:val="1"/>
      <w:marLeft w:val="0"/>
      <w:marRight w:val="0"/>
      <w:marTop w:val="0"/>
      <w:marBottom w:val="0"/>
      <w:divBdr>
        <w:top w:val="none" w:sz="0" w:space="0" w:color="auto"/>
        <w:left w:val="none" w:sz="0" w:space="0" w:color="auto"/>
        <w:bottom w:val="none" w:sz="0" w:space="0" w:color="auto"/>
        <w:right w:val="none" w:sz="0" w:space="0" w:color="auto"/>
      </w:divBdr>
    </w:div>
    <w:div w:id="2080403468">
      <w:bodyDiv w:val="1"/>
      <w:marLeft w:val="0"/>
      <w:marRight w:val="0"/>
      <w:marTop w:val="0"/>
      <w:marBottom w:val="0"/>
      <w:divBdr>
        <w:top w:val="none" w:sz="0" w:space="0" w:color="auto"/>
        <w:left w:val="none" w:sz="0" w:space="0" w:color="auto"/>
        <w:bottom w:val="none" w:sz="0" w:space="0" w:color="auto"/>
        <w:right w:val="none" w:sz="0" w:space="0" w:color="auto"/>
      </w:divBdr>
    </w:div>
    <w:div w:id="21108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e\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2</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B. Grimes</dc:creator>
  <cp:keywords/>
  <dc:description/>
  <cp:lastModifiedBy>Garret B. Grimes</cp:lastModifiedBy>
  <cp:revision>2</cp:revision>
  <cp:lastPrinted>2002-05-11T19:16:00Z</cp:lastPrinted>
  <dcterms:created xsi:type="dcterms:W3CDTF">2021-04-20T16:46:00Z</dcterms:created>
  <dcterms:modified xsi:type="dcterms:W3CDTF">2021-04-20T16:46:00Z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